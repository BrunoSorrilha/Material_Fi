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836755" w:rsidP="003F7405">
      <w:pPr>
        <w:pStyle w:val="Subttulo"/>
      </w:pPr>
      <w:r>
        <w:t xml:space="preserve">CERTIFICADO CURSO DE </w:t>
      </w:r>
      <w:fldSimple w:instr=" MERGEFIELD &quot;PALESTRA&quot; ">
        <w:r w:rsidR="00E4768A">
          <w:rPr>
            <w:noProof/>
          </w:rPr>
          <w:t>«PALESTRA»</w:t>
        </w:r>
      </w:fldSimple>
    </w:p>
    <w:p w:rsidR="00500E36" w:rsidRPr="00637172" w:rsidRDefault="00836755" w:rsidP="00637172">
      <w:pPr>
        <w:pStyle w:val="Ttulo1"/>
      </w:pPr>
      <w:r>
        <w:t>CERTIFICAMOS QUE</w:t>
      </w:r>
    </w:p>
    <w:p w:rsidR="00500E36" w:rsidRDefault="00E4768A" w:rsidP="00637172">
      <w:pPr>
        <w:pStyle w:val="Ttulo"/>
      </w:pPr>
      <w:fldSimple w:instr=" MERGEFIELD &quot;NOME&quot; ">
        <w:r>
          <w:rPr>
            <w:noProof/>
          </w:rPr>
          <w:t>«NOME»</w:t>
        </w:r>
      </w:fldSimple>
    </w:p>
    <w:p w:rsidR="00500E36" w:rsidRDefault="00836755" w:rsidP="00A91699">
      <w:r>
        <w:rPr>
          <w:lang w:val="pt-BR" w:bidi="pt-BR"/>
        </w:rPr>
        <w:t>RG:</w:t>
      </w:r>
      <w:r w:rsidR="00E4768A">
        <w:rPr>
          <w:lang w:val="pt-BR" w:bidi="pt-BR"/>
        </w:rPr>
        <w:fldChar w:fldCharType="begin"/>
      </w:r>
      <w:r w:rsidR="00E4768A">
        <w:rPr>
          <w:lang w:val="pt-BR" w:bidi="pt-BR"/>
        </w:rPr>
        <w:instrText xml:space="preserve"> MERGEFIELD "RG" </w:instrText>
      </w:r>
      <w:r w:rsidR="00E4768A">
        <w:rPr>
          <w:lang w:val="pt-BR" w:bidi="pt-BR"/>
        </w:rPr>
        <w:fldChar w:fldCharType="separate"/>
      </w:r>
      <w:r w:rsidR="00E4768A">
        <w:rPr>
          <w:noProof/>
          <w:lang w:val="pt-BR" w:bidi="pt-BR"/>
        </w:rPr>
        <w:t>«RG»</w:t>
      </w:r>
      <w:r w:rsidR="00E4768A">
        <w:rPr>
          <w:lang w:val="pt-BR" w:bidi="pt-BR"/>
        </w:rPr>
        <w:fldChar w:fldCharType="end"/>
      </w:r>
      <w:r>
        <w:rPr>
          <w:lang w:val="pt-BR" w:bidi="pt-BR"/>
        </w:rPr>
        <w:t>, Concluiu com o curso de</w:t>
      </w:r>
      <w:r w:rsidR="00E4768A">
        <w:rPr>
          <w:lang w:val="pt-BR" w:bidi="pt-BR"/>
        </w:rPr>
        <w:t xml:space="preserve"> </w:t>
      </w:r>
      <w:r w:rsidR="00E4768A">
        <w:rPr>
          <w:lang w:val="pt-BR" w:bidi="pt-BR"/>
        </w:rPr>
        <w:fldChar w:fldCharType="begin"/>
      </w:r>
      <w:r w:rsidR="00E4768A">
        <w:rPr>
          <w:lang w:val="pt-BR" w:bidi="pt-BR"/>
        </w:rPr>
        <w:instrText xml:space="preserve"> MERGEFIELD "PALESTRA" </w:instrText>
      </w:r>
      <w:r w:rsidR="00E4768A">
        <w:rPr>
          <w:lang w:val="pt-BR" w:bidi="pt-BR"/>
        </w:rPr>
        <w:fldChar w:fldCharType="separate"/>
      </w:r>
      <w:r w:rsidR="00E4768A">
        <w:rPr>
          <w:noProof/>
          <w:lang w:val="pt-BR" w:bidi="pt-BR"/>
        </w:rPr>
        <w:t>«PALESTRA»</w:t>
      </w:r>
      <w:r w:rsidR="00E4768A">
        <w:rPr>
          <w:lang w:val="pt-BR" w:bidi="pt-BR"/>
        </w:rPr>
        <w:fldChar w:fldCharType="end"/>
      </w:r>
      <w:r w:rsidR="00E4768A">
        <w:rPr>
          <w:lang w:val="pt-BR" w:bidi="pt-BR"/>
        </w:rPr>
        <w:t xml:space="preserve"> </w:t>
      </w:r>
      <w:r>
        <w:rPr>
          <w:lang w:val="pt-BR" w:bidi="pt-BR"/>
        </w:rPr>
        <w:t>no dia 19/10/2023 com a carga horaria de 1 hora evento ocorrido no auditório da ETEC Prof. Maria Cristina Medeiros no dia d</w:t>
      </w:r>
      <w:bookmarkStart w:id="0" w:name="_GoBack"/>
      <w:bookmarkEnd w:id="0"/>
      <w:r>
        <w:rPr>
          <w:lang w:val="pt-BR" w:bidi="pt-BR"/>
        </w:rPr>
        <w:t>o profissional da informática</w:t>
      </w:r>
    </w:p>
    <w:p w:rsidR="00500E36" w:rsidRDefault="00E45348" w:rsidP="00836755">
      <w:pPr>
        <w:pStyle w:val="Ttulo"/>
        <w:ind w:left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-809625</wp:posOffset>
            </wp:positionH>
            <wp:positionV relativeFrom="paragraph">
              <wp:posOffset>777875</wp:posOffset>
            </wp:positionV>
            <wp:extent cx="1628775" cy="628015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80px-Assinatura_de_Neym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2877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E36" w:rsidRDefault="00E45348" w:rsidP="0015007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4505960</wp:posOffset>
            </wp:positionH>
            <wp:positionV relativeFrom="paragraph">
              <wp:posOffset>3810</wp:posOffset>
            </wp:positionV>
            <wp:extent cx="1468120" cy="5937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_de_Fernando_Henrique_Cardoso_-_versão_3.sv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755"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836755">
            <w:pPr>
              <w:pStyle w:val="Assinatura"/>
            </w:pPr>
            <w:r>
              <w:t>Palestrante</w:t>
            </w:r>
          </w:p>
          <w:p w:rsidR="00E45348" w:rsidRDefault="00E45348">
            <w:pPr>
              <w:pStyle w:val="Assinatura"/>
            </w:pPr>
            <w:r>
              <w:t>Neymar junior</w:t>
            </w:r>
          </w:p>
          <w:p w:rsidR="00836755" w:rsidRDefault="00836755">
            <w:pPr>
              <w:pStyle w:val="Assinatura"/>
            </w:pPr>
          </w:p>
        </w:tc>
        <w:tc>
          <w:tcPr>
            <w:tcW w:w="2946" w:type="dxa"/>
            <w:vAlign w:val="bottom"/>
          </w:tcPr>
          <w:p w:rsidR="00A91699" w:rsidRPr="00A91699" w:rsidRDefault="00E45348" w:rsidP="00A91699">
            <w:pPr>
              <w:pStyle w:val="Selo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575945</wp:posOffset>
                  </wp:positionH>
                  <wp:positionV relativeFrom="paragraph">
                    <wp:posOffset>-870585</wp:posOffset>
                  </wp:positionV>
                  <wp:extent cx="1071880" cy="1043305"/>
                  <wp:effectExtent l="0" t="0" r="0" b="444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opped-logo-etec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880" cy="104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5145F" w:rsidRDefault="00E45348">
            <w:pPr>
              <w:pStyle w:val="Assinatura"/>
            </w:pPr>
            <w:r>
              <w:t>Diretor(a) ETEC MCM</w:t>
            </w:r>
          </w:p>
          <w:p w:rsidR="00E45348" w:rsidRDefault="00E45348">
            <w:pPr>
              <w:pStyle w:val="Assinatura"/>
            </w:pPr>
            <w:r>
              <w:t>Maria Joaquinha de Souza</w:t>
            </w:r>
          </w:p>
        </w:tc>
      </w:tr>
    </w:tbl>
    <w:p w:rsidR="000D711B" w:rsidRDefault="000D711B" w:rsidP="004411C1"/>
    <w:sectPr w:rsidR="000D711B" w:rsidSect="000D711B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188" w:rsidRDefault="003F5188">
      <w:r>
        <w:separator/>
      </w:r>
    </w:p>
  </w:endnote>
  <w:endnote w:type="continuationSeparator" w:id="0">
    <w:p w:rsidR="003F5188" w:rsidRDefault="003F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5188" w:rsidRDefault="003F5188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188" w:rsidRDefault="003F5188">
      <w:r>
        <w:separator/>
      </w:r>
    </w:p>
  </w:footnote>
  <w:footnote w:type="continuationSeparator" w:id="0">
    <w:p w:rsidR="003F5188" w:rsidRDefault="003F5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188" w:rsidRDefault="003F518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5188" w:rsidRDefault="003F5188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formLetters"/>
    <w:linkToQuery/>
    <w:dataType w:val="native"/>
    <w:connectString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odso>
      <w:udl w:val="Provider=Microsoft.ACE.OLEDB.12.0;User ID=Admin;Data Source=C:\Users\LAB4\Downloads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55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5188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36755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45348"/>
    <w:rsid w:val="00E4768A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824C4A"/>
  <w15:chartTrackingRefBased/>
  <w15:docId w15:val="{490DEC26-66E8-435A-975C-4D7734D9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Direta\NOVO.xlsx" TargetMode="External"/><Relationship Id="rId2" Type="http://schemas.openxmlformats.org/officeDocument/2006/relationships/mailMergeSource" Target="file:///C:\Users\LAB4\Downloads\Mala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38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2023-08-16T13:32:00Z</dcterms:created>
  <dcterms:modified xsi:type="dcterms:W3CDTF">2023-08-16T14:10:00Z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